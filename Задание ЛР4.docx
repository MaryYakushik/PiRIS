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E9" w:rsidRPr="004316E9" w:rsidRDefault="004316E9" w:rsidP="004316E9">
      <w:pPr>
        <w:jc w:val="center"/>
        <w:rPr>
          <w:rFonts w:ascii="Times New Roman" w:hAnsi="Times New Roman"/>
          <w:b/>
          <w:sz w:val="28"/>
          <w:szCs w:val="28"/>
        </w:rPr>
      </w:pPr>
      <w:r w:rsidRPr="004316E9">
        <w:rPr>
          <w:rFonts w:ascii="Times New Roman" w:hAnsi="Times New Roman"/>
          <w:b/>
          <w:sz w:val="28"/>
          <w:szCs w:val="28"/>
        </w:rPr>
        <w:t>Разработка информационной системы автоматизированной деятельности коммерческого учреждения</w:t>
      </w:r>
    </w:p>
    <w:p w:rsidR="00BF5189" w:rsidRPr="00973A49" w:rsidRDefault="004316E9" w:rsidP="004316E9">
      <w:pPr>
        <w:pStyle w:val="2"/>
        <w:jc w:val="center"/>
      </w:pPr>
      <w:r>
        <w:t xml:space="preserve">МОДУЛЬ </w:t>
      </w:r>
      <w:r>
        <w:rPr>
          <w:lang w:val="en-US"/>
        </w:rPr>
        <w:t>IV.</w:t>
      </w:r>
      <w:r w:rsidR="00BF5189">
        <w:t xml:space="preserve"> "ЭМУЛЯТОР БАНКОМАТА".</w:t>
      </w:r>
    </w:p>
    <w:p w:rsidR="00BF5189" w:rsidRDefault="00BF5189" w:rsidP="00973A49">
      <w:pPr>
        <w:pStyle w:val="2"/>
      </w:pPr>
      <w:r>
        <w:t>1</w:t>
      </w:r>
      <w:r w:rsidRPr="00973A49">
        <w:t>. ПОСТАНОВКА ЗАДАЧИ</w:t>
      </w:r>
      <w:r>
        <w:t xml:space="preserve"> </w:t>
      </w:r>
    </w:p>
    <w:p w:rsidR="00BF5189" w:rsidRDefault="00BF5189" w:rsidP="00973A49">
      <w:pPr>
        <w:pStyle w:val="a3"/>
      </w:pPr>
      <w:r>
        <w:t>Разработать эмулятор банкомата, в</w:t>
      </w:r>
      <w:bookmarkStart w:id="0" w:name="_GoBack"/>
      <w:bookmarkEnd w:id="0"/>
      <w:r>
        <w:t>заимодействующий с виртуальным банком из предыдущих работ. В качестве рабочего счета использовать разработанный в третьей работе кредитный счет.</w:t>
      </w:r>
    </w:p>
    <w:p w:rsidR="00BF5189" w:rsidRDefault="004316E9" w:rsidP="00F34236">
      <w:pPr>
        <w:pStyle w:val="a3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48.5pt">
            <v:imagedata r:id="rId5" o:title=""/>
          </v:shape>
        </w:pict>
      </w:r>
    </w:p>
    <w:p w:rsidR="00BF5189" w:rsidRDefault="00BF5189" w:rsidP="00F34236">
      <w:pPr>
        <w:pStyle w:val="a3"/>
        <w:ind w:firstLine="0"/>
        <w:jc w:val="center"/>
      </w:pPr>
      <w:bookmarkStart w:id="1" w:name="_Hlk434223890"/>
      <w:r>
        <w:t>Рис. 1. Пример интерфейса авторизации</w:t>
      </w:r>
    </w:p>
    <w:bookmarkEnd w:id="1"/>
    <w:p w:rsidR="00BF5189" w:rsidRDefault="004316E9" w:rsidP="00F34236">
      <w:pPr>
        <w:pStyle w:val="a3"/>
        <w:ind w:firstLine="0"/>
        <w:jc w:val="center"/>
      </w:pPr>
      <w:r>
        <w:pict>
          <v:shape id="_x0000_i1026" type="#_x0000_t75" style="width:313.5pt;height:237pt">
            <v:imagedata r:id="rId6" o:title=""/>
          </v:shape>
        </w:pict>
      </w:r>
      <w:r w:rsidR="00BF5189" w:rsidRPr="00F34236">
        <w:t xml:space="preserve"> </w:t>
      </w:r>
    </w:p>
    <w:p w:rsidR="00BF5189" w:rsidRDefault="00BF5189" w:rsidP="00F34236">
      <w:pPr>
        <w:pStyle w:val="a3"/>
        <w:ind w:firstLine="0"/>
        <w:jc w:val="center"/>
      </w:pPr>
      <w:r>
        <w:lastRenderedPageBreak/>
        <w:t>Рис. 2. Пример интерфейса авторизации</w:t>
      </w:r>
    </w:p>
    <w:p w:rsidR="00BF5189" w:rsidRPr="00973A49" w:rsidRDefault="00BF5189" w:rsidP="00973A49">
      <w:pPr>
        <w:pStyle w:val="a3"/>
      </w:pPr>
    </w:p>
    <w:p w:rsidR="00BF5189" w:rsidRPr="00973A49" w:rsidRDefault="00BF5189" w:rsidP="00973A49">
      <w:pPr>
        <w:pStyle w:val="a3"/>
      </w:pPr>
      <w:r w:rsidRPr="00973A49">
        <w:t>Под банкоматом будем понимать автоматизированное устройство, позволяющее удаленно</w:t>
      </w:r>
      <w:r>
        <w:t xml:space="preserve"> </w:t>
      </w:r>
      <w:r w:rsidRPr="00973A49">
        <w:t>осуществлять операции, связанные с: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• аутентификацией пользователя (держателя счета в банке);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• просмотром текущего состояния счета;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• снятием денег со счета;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• осуществлением платежей</w:t>
      </w:r>
      <w:r>
        <w:t xml:space="preserve"> (необязательно)</w:t>
      </w:r>
      <w:r w:rsidRPr="00973A49">
        <w:t>.</w:t>
      </w:r>
      <w:r>
        <w:t xml:space="preserve"> </w:t>
      </w:r>
    </w:p>
    <w:p w:rsidR="00BF5189" w:rsidRDefault="00BF5189" w:rsidP="00973A49">
      <w:pPr>
        <w:pStyle w:val="a3"/>
      </w:pPr>
      <w:r w:rsidRPr="00973A49">
        <w:t>Все операции со счетом могут сопровождаться распечаткой чека, содержащего</w:t>
      </w:r>
      <w:r>
        <w:t xml:space="preserve"> </w:t>
      </w:r>
      <w:r w:rsidRPr="00973A49">
        <w:t>информацию о произведенном действии. В случае с осуществлением платежей распечатка</w:t>
      </w:r>
      <w:r>
        <w:t xml:space="preserve"> </w:t>
      </w:r>
      <w:r w:rsidRPr="00973A49">
        <w:t>производится автоматически, во всех остальных – по желанию клиента.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Для выполнения вышеуказанных операций банкомат должен связываться с банком</w:t>
      </w:r>
      <w:r>
        <w:t xml:space="preserve"> для выполнения проводок (см. предыдущие работы)</w:t>
      </w:r>
      <w:r w:rsidRPr="00973A49">
        <w:t>.</w:t>
      </w:r>
    </w:p>
    <w:p w:rsidR="00BF5189" w:rsidRDefault="00BF5189" w:rsidP="00973A49">
      <w:pPr>
        <w:pStyle w:val="a3"/>
      </w:pPr>
      <w:r w:rsidRPr="00973A49">
        <w:t xml:space="preserve">В данной работе </w:t>
      </w:r>
      <w:r>
        <w:t>необходимо решить</w:t>
      </w:r>
      <w:r w:rsidRPr="00973A49">
        <w:t xml:space="preserve"> задач</w:t>
      </w:r>
      <w:r>
        <w:t>у</w:t>
      </w:r>
      <w:r w:rsidRPr="00973A49">
        <w:t xml:space="preserve"> программной эмуляции работы банкомата,</w:t>
      </w:r>
      <w:r>
        <w:t xml:space="preserve"> </w:t>
      </w:r>
      <w:r w:rsidRPr="00973A49">
        <w:t xml:space="preserve">соответствующего приведенному описанию. </w:t>
      </w:r>
    </w:p>
    <w:p w:rsidR="00BF5189" w:rsidRDefault="00BF5189" w:rsidP="00973A49">
      <w:pPr>
        <w:pStyle w:val="a3"/>
      </w:pPr>
      <w:r w:rsidRPr="00973A49">
        <w:t>Структура программы содержит две</w:t>
      </w:r>
      <w:r>
        <w:t xml:space="preserve"> </w:t>
      </w:r>
      <w:r w:rsidRPr="00973A49">
        <w:t>различные системы: протокол общения банка и банкомата, а также клиентский интерфейс.</w:t>
      </w:r>
      <w:r>
        <w:t xml:space="preserve"> </w:t>
      </w:r>
      <w:r w:rsidRPr="00973A49">
        <w:t>С точки зрения клиента, взаимодействие с эмуляцией банкомата должно выглядеть так же,</w:t>
      </w:r>
      <w:r>
        <w:t xml:space="preserve"> </w:t>
      </w:r>
      <w:r w:rsidRPr="00973A49">
        <w:t>как и в реальности: он должен иметь возможность начать работу с конкретной картой,</w:t>
      </w:r>
      <w:r>
        <w:t xml:space="preserve"> </w:t>
      </w:r>
      <w:r w:rsidRPr="00973A49">
        <w:t>которая должна быть идентифицирована устройством, а затем при помощи меню</w:t>
      </w:r>
      <w:r>
        <w:t xml:space="preserve"> </w:t>
      </w:r>
      <w:r w:rsidRPr="00973A49">
        <w:t xml:space="preserve">совершать в любой последовательности перечисленные выше денежные операции. </w:t>
      </w:r>
    </w:p>
    <w:p w:rsidR="00BF5189" w:rsidRPr="00973A49" w:rsidRDefault="00BF5189" w:rsidP="00973A49">
      <w:pPr>
        <w:pStyle w:val="a3"/>
      </w:pPr>
      <w:r w:rsidRPr="00973A49">
        <w:t>В</w:t>
      </w:r>
      <w:r>
        <w:t xml:space="preserve"> </w:t>
      </w:r>
      <w:r w:rsidRPr="00973A49">
        <w:t>реальном банкомате идентификация карты происходит путем автоматического</w:t>
      </w:r>
      <w:r>
        <w:t xml:space="preserve"> </w:t>
      </w:r>
      <w:r w:rsidRPr="00973A49">
        <w:t>считывания ее номера. В данной работе в качестве этой процедуры будет использоваться</w:t>
      </w:r>
      <w:r>
        <w:t xml:space="preserve"> </w:t>
      </w:r>
      <w:r w:rsidRPr="00973A49">
        <w:t>введение номера карты с клавиатуры. Аутентификация, как правило, производится на</w:t>
      </w:r>
      <w:r>
        <w:t xml:space="preserve"> </w:t>
      </w:r>
      <w:r w:rsidRPr="00973A49">
        <w:t xml:space="preserve">основе введения клиентом так называемого </w:t>
      </w:r>
      <w:r w:rsidRPr="00973A49">
        <w:rPr>
          <w:lang w:val="en-US"/>
        </w:rPr>
        <w:t>PIN</w:t>
      </w:r>
      <w:r w:rsidRPr="00973A49">
        <w:t>-кода (</w:t>
      </w:r>
      <w:r w:rsidRPr="00973A49">
        <w:rPr>
          <w:lang w:val="en-US"/>
        </w:rPr>
        <w:t>Personal</w:t>
      </w:r>
      <w:r w:rsidRPr="00973A49">
        <w:t xml:space="preserve"> </w:t>
      </w:r>
      <w:r w:rsidRPr="00973A49">
        <w:rPr>
          <w:lang w:val="en-US"/>
        </w:rPr>
        <w:t>Identification</w:t>
      </w:r>
      <w:r w:rsidRPr="00973A49">
        <w:t xml:space="preserve"> </w:t>
      </w:r>
      <w:r w:rsidRPr="00973A49">
        <w:rPr>
          <w:lang w:val="en-US"/>
        </w:rPr>
        <w:t>Number</w:t>
      </w:r>
      <w:r w:rsidRPr="00973A49">
        <w:t>),</w:t>
      </w:r>
      <w:r>
        <w:t xml:space="preserve"> </w:t>
      </w:r>
      <w:r w:rsidRPr="00973A49">
        <w:t xml:space="preserve">который проверяется </w:t>
      </w:r>
      <w:r w:rsidRPr="00973A49">
        <w:lastRenderedPageBreak/>
        <w:t>сервером банка на соответствие считанному номеру карты. В данной</w:t>
      </w:r>
      <w:r>
        <w:t xml:space="preserve"> </w:t>
      </w:r>
      <w:r w:rsidRPr="00973A49">
        <w:t xml:space="preserve">работе также будет использовано введение пользователем </w:t>
      </w:r>
      <w:r w:rsidRPr="00973A49">
        <w:rPr>
          <w:lang w:val="en-US"/>
        </w:rPr>
        <w:t>PIN</w:t>
      </w:r>
      <w:r w:rsidRPr="00973A49">
        <w:t>-кода его карты с</w:t>
      </w:r>
      <w:r>
        <w:t xml:space="preserve"> </w:t>
      </w:r>
      <w:r w:rsidRPr="00973A49">
        <w:t>клавиатуры.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При этом в качестве операции</w:t>
      </w:r>
      <w:r>
        <w:t xml:space="preserve"> </w:t>
      </w:r>
      <w:r w:rsidRPr="00973A49">
        <w:t>платежа будет рассматриваться оплата телекоммуникационных услуг операторов</w:t>
      </w:r>
      <w:r>
        <w:t xml:space="preserve"> </w:t>
      </w:r>
      <w:r w:rsidRPr="00973A49">
        <w:t>мобильной связи.</w:t>
      </w:r>
      <w:r>
        <w:t xml:space="preserve"> </w:t>
      </w:r>
    </w:p>
    <w:p w:rsidR="00BF5189" w:rsidRPr="00973A49" w:rsidRDefault="00BF5189" w:rsidP="00973A49">
      <w:pPr>
        <w:pStyle w:val="2"/>
      </w:pPr>
      <w:r>
        <w:t xml:space="preserve">2. </w:t>
      </w:r>
      <w:r w:rsidRPr="00973A49">
        <w:t>СЦЕНАРИИ РАБОТЫ С ЭМУЛЯЦИЕЙ БАНКОМАТА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Модель общения банкомата с сервером банка построена на основе транзакций – в ходе</w:t>
      </w:r>
      <w:r>
        <w:t xml:space="preserve"> </w:t>
      </w:r>
      <w:r w:rsidRPr="00973A49">
        <w:t>взаимодействия с пользователем устройство банкомата накапливает вводимую</w:t>
      </w:r>
      <w:r>
        <w:t xml:space="preserve"> </w:t>
      </w:r>
      <w:r w:rsidRPr="00973A49">
        <w:t>информацию в специальном внутреннем списке, отправляя серверу по требованию</w:t>
      </w:r>
      <w:r>
        <w:t xml:space="preserve"> </w:t>
      </w:r>
      <w:r w:rsidRPr="00973A49">
        <w:t>совершения операции все описание транзакции. Так, в начале работы пользователь вводит</w:t>
      </w:r>
      <w:r>
        <w:t xml:space="preserve"> </w:t>
      </w:r>
      <w:r w:rsidRPr="00973A49">
        <w:t xml:space="preserve">номер карты. После этого банкомат запрашивает у него </w:t>
      </w:r>
      <w:r w:rsidRPr="00973A49">
        <w:rPr>
          <w:lang w:val="en-US"/>
        </w:rPr>
        <w:t>PIN</w:t>
      </w:r>
      <w:r w:rsidRPr="00973A49">
        <w:t>-код. Как номер карты, так и</w:t>
      </w:r>
      <w:r>
        <w:t xml:space="preserve"> </w:t>
      </w:r>
      <w:r w:rsidRPr="00973A49">
        <w:t>введенный код запоминаются во внутреннем списке. Банкомат запрашивает у сервера</w:t>
      </w:r>
      <w:r>
        <w:t xml:space="preserve"> </w:t>
      </w:r>
      <w:r w:rsidRPr="00973A49">
        <w:t xml:space="preserve">авторизацию для карты. В случае неверного ввода </w:t>
      </w:r>
      <w:r w:rsidRPr="00973A49">
        <w:rPr>
          <w:lang w:val="en-US"/>
        </w:rPr>
        <w:t>PIN</w:t>
      </w:r>
      <w:r w:rsidRPr="00973A49">
        <w:t>-кода он запрашивается повторно. В</w:t>
      </w:r>
      <w:r>
        <w:t xml:space="preserve"> </w:t>
      </w:r>
      <w:r w:rsidRPr="00973A49">
        <w:t xml:space="preserve">случае неверного ввода </w:t>
      </w:r>
      <w:r w:rsidRPr="00973A49">
        <w:rPr>
          <w:lang w:val="en-US"/>
        </w:rPr>
        <w:t>PIN</w:t>
      </w:r>
      <w:r w:rsidRPr="00973A49">
        <w:t>-кода три раза подряд работа с банкоматом принудительно</w:t>
      </w:r>
      <w:r>
        <w:t xml:space="preserve"> </w:t>
      </w:r>
      <w:r w:rsidRPr="00973A49">
        <w:t>завершается.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 xml:space="preserve">После успешной проверки </w:t>
      </w:r>
      <w:r w:rsidRPr="00973A49">
        <w:rPr>
          <w:lang w:val="en-US"/>
        </w:rPr>
        <w:t>PIN</w:t>
      </w:r>
      <w:r w:rsidRPr="00973A49">
        <w:t>-кода пользователю становится доступно основное меню, в</w:t>
      </w:r>
      <w:r>
        <w:t xml:space="preserve"> </w:t>
      </w:r>
      <w:r w:rsidRPr="00973A49">
        <w:t>котором он может выбрать одно из следующих действий: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 xml:space="preserve">• снять деньги с </w:t>
      </w:r>
      <w:r>
        <w:t xml:space="preserve">кредитного </w:t>
      </w:r>
      <w:r w:rsidRPr="00973A49">
        <w:t>счета;</w:t>
      </w:r>
      <w:r>
        <w:t xml:space="preserve"> </w:t>
      </w:r>
    </w:p>
    <w:p w:rsidR="00BF5189" w:rsidRPr="00973A49" w:rsidRDefault="00BF5189" w:rsidP="00F34236">
      <w:pPr>
        <w:pStyle w:val="a3"/>
      </w:pPr>
      <w:r w:rsidRPr="00973A49">
        <w:t xml:space="preserve">• просмотреть остаток </w:t>
      </w:r>
      <w:r>
        <w:t xml:space="preserve">кредитного </w:t>
      </w:r>
      <w:r w:rsidRPr="00973A49">
        <w:t>счета;</w:t>
      </w:r>
      <w:r>
        <w:t xml:space="preserve"> </w:t>
      </w:r>
    </w:p>
    <w:p w:rsidR="00BF5189" w:rsidRPr="00973A49" w:rsidRDefault="00BF5189" w:rsidP="00F34236">
      <w:pPr>
        <w:pStyle w:val="a3"/>
      </w:pPr>
      <w:r w:rsidRPr="00973A49">
        <w:t xml:space="preserve">• просмотреть остаток </w:t>
      </w:r>
      <w:r>
        <w:t xml:space="preserve">депозитного </w:t>
      </w:r>
      <w:r w:rsidRPr="00973A49">
        <w:t>счета</w:t>
      </w:r>
      <w:r>
        <w:t xml:space="preserve"> (необязательно)</w:t>
      </w:r>
      <w:r w:rsidRPr="00973A49">
        <w:t>;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• осуществить платеж</w:t>
      </w:r>
      <w:r>
        <w:t xml:space="preserve"> (необязательно)</w:t>
      </w:r>
      <w:r w:rsidRPr="00973A49">
        <w:t>;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• забрать карту.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При выборе последнего пункта пользователю возвращается карта, и работа с банкоматом</w:t>
      </w:r>
      <w:r>
        <w:t xml:space="preserve"> </w:t>
      </w:r>
      <w:r w:rsidRPr="00973A49">
        <w:t>завершается. При выборе любого другого пункта банкомат добавляет к внутреннему</w:t>
      </w:r>
      <w:r>
        <w:t xml:space="preserve"> </w:t>
      </w:r>
      <w:r w:rsidRPr="00973A49">
        <w:t>списку вид выбранной пользователем операции. Для совершения операции клиент должен</w:t>
      </w:r>
      <w:r>
        <w:t xml:space="preserve"> </w:t>
      </w:r>
      <w:r w:rsidRPr="00973A49">
        <w:t>пройти через ряд меню, в которых ему предлагается выбрать один из возможных</w:t>
      </w:r>
      <w:r>
        <w:t xml:space="preserve"> </w:t>
      </w:r>
      <w:r w:rsidRPr="00973A49">
        <w:t>вариантов или ввести число с клавиатуры. Эту информацию автомат также добавляет во</w:t>
      </w:r>
      <w:r>
        <w:t xml:space="preserve"> </w:t>
      </w:r>
      <w:r w:rsidRPr="00973A49">
        <w:t>внутренний список.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lastRenderedPageBreak/>
        <w:t>Когда все необходимые для совершения транзакции данные накоплены, автомат</w:t>
      </w:r>
      <w:r>
        <w:t xml:space="preserve"> </w:t>
      </w:r>
      <w:r w:rsidRPr="00973A49">
        <w:t>отправляет серверу все содержимое внутреннего списка, очищая его для дальнейшей</w:t>
      </w:r>
      <w:r>
        <w:t xml:space="preserve"> </w:t>
      </w:r>
      <w:r w:rsidRPr="00973A49">
        <w:t>работы. При этом клиенту отображается информация о результате операции. После этого</w:t>
      </w:r>
      <w:r>
        <w:t xml:space="preserve"> </w:t>
      </w:r>
      <w:r w:rsidR="0033682B">
        <w:t xml:space="preserve">банкомат вновь отображает </w:t>
      </w:r>
      <w:r w:rsidRPr="00973A49">
        <w:t>главное меню.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В случае выбора пользователем еще одной операции всю информацию о карте</w:t>
      </w:r>
      <w:r>
        <w:t xml:space="preserve"> </w:t>
      </w:r>
      <w:r w:rsidRPr="00973A49">
        <w:t>необходимо ввести заново. В реальном банком</w:t>
      </w:r>
      <w:r w:rsidR="0033682B">
        <w:t>ате повторное считывание номера</w:t>
      </w:r>
      <w:r>
        <w:t xml:space="preserve"> </w:t>
      </w:r>
      <w:r w:rsidRPr="00973A49">
        <w:t>производится автоматически (пользователь не должен заново вставлять карту). При</w:t>
      </w:r>
      <w:r>
        <w:t xml:space="preserve"> </w:t>
      </w:r>
      <w:r w:rsidRPr="00973A49">
        <w:t xml:space="preserve">эмуляции банкомата номер будет запоминаться, так как он имитирует карту. </w:t>
      </w:r>
      <w:r>
        <w:t xml:space="preserve"> </w:t>
      </w:r>
    </w:p>
    <w:p w:rsidR="00BF5189" w:rsidRPr="00973A49" w:rsidRDefault="00BF5189" w:rsidP="00973A49">
      <w:pPr>
        <w:pStyle w:val="3"/>
      </w:pPr>
      <w:r>
        <w:t>2</w:t>
      </w:r>
      <w:r w:rsidRPr="00973A49">
        <w:t>.1.</w:t>
      </w:r>
      <w:r>
        <w:t xml:space="preserve"> </w:t>
      </w:r>
      <w:r w:rsidRPr="00973A49">
        <w:t>Снятие денег с</w:t>
      </w:r>
      <w:r>
        <w:t xml:space="preserve"> кредитного</w:t>
      </w:r>
      <w:r w:rsidRPr="00973A49">
        <w:t xml:space="preserve"> счета (</w:t>
      </w:r>
      <w:r w:rsidRPr="00973A49">
        <w:rPr>
          <w:lang w:val="en-US"/>
        </w:rPr>
        <w:t>cash</w:t>
      </w:r>
      <w:r w:rsidRPr="00973A49">
        <w:t xml:space="preserve"> </w:t>
      </w:r>
      <w:r w:rsidRPr="00973A49">
        <w:rPr>
          <w:lang w:val="en-US"/>
        </w:rPr>
        <w:t>withdrawal</w:t>
      </w:r>
      <w:r w:rsidRPr="00973A49">
        <w:t>)</w:t>
      </w:r>
      <w:r>
        <w:t xml:space="preserve"> </w:t>
      </w:r>
    </w:p>
    <w:p w:rsidR="00BF5189" w:rsidRDefault="00BF5189" w:rsidP="00973A49">
      <w:pPr>
        <w:pStyle w:val="a3"/>
      </w:pPr>
      <w:r w:rsidRPr="00973A49">
        <w:t>При снятии денег со счета банкомат запрашивает у пользователя ввод необходимой ему</w:t>
      </w:r>
      <w:r>
        <w:t xml:space="preserve"> </w:t>
      </w:r>
      <w:r w:rsidRPr="00973A49">
        <w:t>суммы. В реальном банкомате для этого доступны тол</w:t>
      </w:r>
      <w:r w:rsidR="0033682B">
        <w:t>ько цифровые клавиши от 0 до 9,</w:t>
      </w:r>
      <w:r>
        <w:t xml:space="preserve"> </w:t>
      </w:r>
      <w:r w:rsidRPr="00973A49">
        <w:t>эмуляция же будет проверять, что считанное с клавиатуры значение является</w:t>
      </w:r>
      <w:r>
        <w:t xml:space="preserve"> </w:t>
      </w:r>
      <w:r w:rsidRPr="00973A49">
        <w:t>неотрицательным целым числом в десятичной системе счисления. После того, как ввод</w:t>
      </w:r>
      <w:r>
        <w:t xml:space="preserve"> </w:t>
      </w:r>
      <w:r w:rsidRPr="00973A49">
        <w:t>запрашиваемой суммы подтвержден, банкомат добавляет введенную сумму к</w:t>
      </w:r>
      <w:r>
        <w:t xml:space="preserve"> </w:t>
      </w:r>
      <w:r w:rsidRPr="00973A49">
        <w:t>накопленной информации и отправляет ее на сервер банка.</w:t>
      </w:r>
      <w:r>
        <w:t xml:space="preserve"> </w:t>
      </w:r>
      <w:r w:rsidRPr="00973A49">
        <w:t>Теперь происходит проверка возможности снять со счета запрашиваемую сумму –</w:t>
      </w:r>
      <w:r>
        <w:t xml:space="preserve"> </w:t>
      </w:r>
      <w:r w:rsidRPr="00973A49">
        <w:t>должно быть достаточно денег на счете.</w:t>
      </w:r>
      <w:r>
        <w:t xml:space="preserve">  </w:t>
      </w:r>
    </w:p>
    <w:p w:rsidR="00BF5189" w:rsidRPr="00973A49" w:rsidRDefault="00BF5189" w:rsidP="00973A49">
      <w:pPr>
        <w:pStyle w:val="a3"/>
      </w:pPr>
      <w:r>
        <w:t>В</w:t>
      </w:r>
      <w:r w:rsidRPr="00973A49">
        <w:t xml:space="preserve"> случае нарушения этого условия банкомату отправляется сообщение об ошибке,</w:t>
      </w:r>
      <w:r>
        <w:t xml:space="preserve"> </w:t>
      </w:r>
      <w:r w:rsidRPr="00973A49">
        <w:t xml:space="preserve">которое он отображает пользователю. </w:t>
      </w:r>
      <w:r>
        <w:t xml:space="preserve"> </w:t>
      </w:r>
      <w:r w:rsidRPr="00973A49">
        <w:t>Если сервер банка подтверждает транзакцию, то на сервере происходит ее учет</w:t>
      </w:r>
      <w:r>
        <w:t xml:space="preserve"> </w:t>
      </w:r>
      <w:r w:rsidRPr="00973A49">
        <w:t>(непосредственное снятие денег со счета), а банкомату отправляется сообщение о выдаче</w:t>
      </w:r>
      <w:r>
        <w:t xml:space="preserve"> </w:t>
      </w:r>
      <w:r w:rsidRPr="00973A49">
        <w:t>денег пользователю. Банкомат отображает пользователю меню, в котором он может</w:t>
      </w:r>
      <w:r>
        <w:t xml:space="preserve"> </w:t>
      </w:r>
      <w:r w:rsidRPr="00973A49">
        <w:t xml:space="preserve">выбрать распечатку чека с информацией о транзакции. </w:t>
      </w:r>
      <w:r>
        <w:t xml:space="preserve"> </w:t>
      </w:r>
      <w:r w:rsidRPr="00973A49">
        <w:t>После удачного или неудачного завершения операции банкомат отображает пользователю</w:t>
      </w:r>
      <w:r>
        <w:t xml:space="preserve"> </w:t>
      </w:r>
      <w:r w:rsidRPr="00973A49">
        <w:t>главное меню, возвращаясь в исходное состояние.</w:t>
      </w:r>
      <w:r>
        <w:t xml:space="preserve"> </w:t>
      </w:r>
    </w:p>
    <w:p w:rsidR="00BF5189" w:rsidRPr="00973A49" w:rsidRDefault="00BF5189" w:rsidP="00973A49">
      <w:pPr>
        <w:pStyle w:val="3"/>
      </w:pPr>
      <w:r>
        <w:lastRenderedPageBreak/>
        <w:t>2</w:t>
      </w:r>
      <w:r w:rsidRPr="00973A49">
        <w:t>.2.</w:t>
      </w:r>
      <w:r>
        <w:t xml:space="preserve"> </w:t>
      </w:r>
      <w:r w:rsidRPr="00973A49">
        <w:t>Состояние счета (</w:t>
      </w:r>
      <w:r w:rsidRPr="00973A49">
        <w:rPr>
          <w:lang w:val="en-US"/>
        </w:rPr>
        <w:t>balance</w:t>
      </w:r>
      <w:r w:rsidRPr="00973A49">
        <w:t xml:space="preserve"> </w:t>
      </w:r>
      <w:r w:rsidRPr="00973A49">
        <w:rPr>
          <w:lang w:val="en-US"/>
        </w:rPr>
        <w:t>inquiry</w:t>
      </w:r>
      <w:r w:rsidRPr="00973A49">
        <w:t>)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После выбора этой операции банкомат отправляет серверу список с информацией о</w:t>
      </w:r>
      <w:r>
        <w:t xml:space="preserve"> </w:t>
      </w:r>
      <w:r w:rsidRPr="00973A49">
        <w:t>требуемой операции. После этого устройство банкомата получает сообщение от сервера,</w:t>
      </w:r>
      <w:r>
        <w:t xml:space="preserve"> </w:t>
      </w:r>
      <w:r w:rsidRPr="00973A49">
        <w:t>содержащее текущее состояние счета. Пользователю предоставляется возможность</w:t>
      </w:r>
      <w:r>
        <w:t xml:space="preserve"> </w:t>
      </w:r>
      <w:r w:rsidRPr="00973A49">
        <w:t>распечатать эту информацию, и в случае утвердительного ответа выдается чек. После</w:t>
      </w:r>
      <w:r>
        <w:t xml:space="preserve"> </w:t>
      </w:r>
      <w:r w:rsidRPr="00973A49">
        <w:t>этого на экран выводится состояние счета. На данном этапе клиент может забрать карту</w:t>
      </w:r>
      <w:r>
        <w:t xml:space="preserve"> </w:t>
      </w:r>
      <w:r w:rsidRPr="00973A49">
        <w:t>либо продолжить работу. В последнем случае банкомат отображает главное меню и</w:t>
      </w:r>
      <w:r>
        <w:t xml:space="preserve"> </w:t>
      </w:r>
      <w:r w:rsidRPr="00973A49">
        <w:t>возвращается в исходное состояние.</w:t>
      </w:r>
    </w:p>
    <w:p w:rsidR="00BF5189" w:rsidRPr="00973A49" w:rsidRDefault="00BF5189" w:rsidP="00973A49">
      <w:pPr>
        <w:pStyle w:val="3"/>
      </w:pPr>
      <w:r>
        <w:t>2</w:t>
      </w:r>
      <w:r>
        <w:rPr>
          <w:lang w:val="en-US"/>
        </w:rPr>
        <w:t xml:space="preserve">.3. </w:t>
      </w:r>
      <w:r w:rsidRPr="00973A49">
        <w:t>Осуществление платежей (</w:t>
      </w:r>
      <w:r w:rsidRPr="00973A49">
        <w:rPr>
          <w:lang w:val="en-US"/>
        </w:rPr>
        <w:t>payment</w:t>
      </w:r>
      <w:r w:rsidRPr="00973A49">
        <w:t>)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Пользователь выбирает сначала оператора услуг мобильной связи, затем вводит номер</w:t>
      </w:r>
      <w:r>
        <w:t xml:space="preserve"> </w:t>
      </w:r>
      <w:r w:rsidRPr="00973A49">
        <w:t>телефона и количество денег, которое он хочет перевести (все эти данные сохраняются во</w:t>
      </w:r>
      <w:r>
        <w:t xml:space="preserve"> </w:t>
      </w:r>
      <w:r w:rsidRPr="00973A49">
        <w:t>внутреннем списке). В целях устранения ошибок, связанных с введением номера (10</w:t>
      </w:r>
      <w:r>
        <w:t xml:space="preserve"> </w:t>
      </w:r>
      <w:r w:rsidRPr="00973A49">
        <w:t>цифр), банкомат предлагает пользователю подтвердить введенную информацию или</w:t>
      </w:r>
      <w:r>
        <w:t xml:space="preserve"> </w:t>
      </w:r>
      <w:r w:rsidRPr="00973A49">
        <w:t>ввести ее заново. В случае подтверждения информации внутренний список, содержащий</w:t>
      </w:r>
      <w:r>
        <w:t xml:space="preserve"> </w:t>
      </w:r>
      <w:r w:rsidRPr="00973A49">
        <w:t>описание операции, отправляется на сервер.</w:t>
      </w:r>
      <w:r>
        <w:t xml:space="preserve"> </w:t>
      </w:r>
    </w:p>
    <w:p w:rsidR="00BF5189" w:rsidRPr="00973A49" w:rsidRDefault="00BF5189" w:rsidP="00973A49">
      <w:pPr>
        <w:pStyle w:val="a3"/>
      </w:pPr>
      <w:r w:rsidRPr="00973A49">
        <w:t>После проверки возможности осуществления платежа, подобного тому, который был</w:t>
      </w:r>
      <w:r>
        <w:t xml:space="preserve"> </w:t>
      </w:r>
      <w:r w:rsidRPr="00973A49">
        <w:t>описан выше, сервер либо фиксирует факт оплаты мобильных услуг и отправляет</w:t>
      </w:r>
      <w:r>
        <w:t xml:space="preserve"> </w:t>
      </w:r>
      <w:r w:rsidRPr="00973A49">
        <w:t>банкомату извещение об успешном завершении транзакции, либо отправляет банкомату</w:t>
      </w:r>
      <w:r>
        <w:t xml:space="preserve"> </w:t>
      </w:r>
      <w:r w:rsidRPr="00973A49">
        <w:t>сообщение об ошибке. Во втором случае пользователю отображается сообщение об</w:t>
      </w:r>
      <w:r>
        <w:t xml:space="preserve"> </w:t>
      </w:r>
      <w:r w:rsidRPr="00973A49">
        <w:t>ошибке, а в первом – распечатывается чек с информацией о совершенном платеже.</w:t>
      </w:r>
    </w:p>
    <w:sectPr w:rsidR="00BF5189" w:rsidRPr="00973A49" w:rsidSect="00F34236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E46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B5809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001EE4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C5E6A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26A60A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B457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BAB7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46DF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584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3E04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0CBD"/>
    <w:rsid w:val="00015033"/>
    <w:rsid w:val="000E6111"/>
    <w:rsid w:val="00310CBD"/>
    <w:rsid w:val="0033682B"/>
    <w:rsid w:val="0038657B"/>
    <w:rsid w:val="004316E9"/>
    <w:rsid w:val="007176C3"/>
    <w:rsid w:val="00735909"/>
    <w:rsid w:val="00973A49"/>
    <w:rsid w:val="00A43D17"/>
    <w:rsid w:val="00B2388F"/>
    <w:rsid w:val="00BF5189"/>
    <w:rsid w:val="00F34236"/>
    <w:rsid w:val="00F94B25"/>
    <w:rsid w:val="00F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743F226-F7A8-40A5-A8D5-C53FC154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B25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locked/>
    <w:rsid w:val="00973A49"/>
    <w:pPr>
      <w:keepNext/>
      <w:spacing w:before="360" w:after="180" w:line="36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973A49"/>
    <w:pPr>
      <w:keepNext/>
      <w:spacing w:before="360" w:after="180" w:line="36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F131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F1316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3">
    <w:name w:val="Plain Text"/>
    <w:basedOn w:val="a"/>
    <w:link w:val="a4"/>
    <w:uiPriority w:val="99"/>
    <w:rsid w:val="00973A49"/>
    <w:pPr>
      <w:spacing w:line="360" w:lineRule="auto"/>
      <w:ind w:firstLine="709"/>
      <w:jc w:val="both"/>
    </w:pPr>
    <w:rPr>
      <w:rFonts w:ascii="Times New Roman" w:hAnsi="Times New Roman" w:cs="Courier New"/>
      <w:sz w:val="28"/>
      <w:szCs w:val="20"/>
    </w:rPr>
  </w:style>
  <w:style w:type="character" w:customStyle="1" w:styleId="a4">
    <w:name w:val="Текст Знак"/>
    <w:link w:val="a3"/>
    <w:uiPriority w:val="99"/>
    <w:semiHidden/>
    <w:rsid w:val="00F1316E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!&#1061;&#1084;&#1077;&#1083;&#1077;&#107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!Хмелев</Template>
  <TotalTime>100</TotalTime>
  <Pages>1</Pages>
  <Words>1024</Words>
  <Characters>5839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10</cp:revision>
  <dcterms:created xsi:type="dcterms:W3CDTF">2015-10-29T06:28:00Z</dcterms:created>
  <dcterms:modified xsi:type="dcterms:W3CDTF">2016-08-31T17:48:00Z</dcterms:modified>
</cp:coreProperties>
</file>